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AC92A" w14:textId="77777777" w:rsidR="002E0E82" w:rsidRDefault="002E0E82">
      <w:pPr>
        <w:pStyle w:val="ac"/>
      </w:pPr>
    </w:p>
    <w:p w14:paraId="3F3458B4" w14:textId="77777777" w:rsidR="002E0E82" w:rsidRDefault="00237331">
      <w:pPr>
        <w:pStyle w:val="a8"/>
        <w:rPr>
          <w:rFonts w:hint="eastAsia"/>
        </w:rPr>
      </w:pPr>
      <w:r>
        <w:t>wwdc</w:t>
      </w:r>
    </w:p>
    <w:p w14:paraId="563BC263" w14:textId="77777777" w:rsidR="00237331" w:rsidRDefault="00237331">
      <w:pPr>
        <w:pStyle w:val="a8"/>
        <w:rPr>
          <w:rFonts w:hint="eastAsia"/>
        </w:rPr>
      </w:pPr>
      <w:r>
        <w:rPr>
          <w:rFonts w:hint="eastAsia"/>
        </w:rPr>
        <w:t>2014</w:t>
      </w:r>
    </w:p>
    <w:p w14:paraId="4D9D375E" w14:textId="77777777" w:rsidR="002E0E82" w:rsidRDefault="00237331" w:rsidP="00634BCA">
      <w:pPr>
        <w:pStyle w:val="1"/>
      </w:pPr>
      <w:r>
        <w:t xml:space="preserve">OS X 10.9 </w:t>
      </w:r>
      <w:r>
        <w:rPr>
          <w:rFonts w:hint="eastAsia"/>
        </w:rPr>
        <w:t>yousemite</w:t>
      </w:r>
    </w:p>
    <w:p w14:paraId="2361DE1A" w14:textId="77777777" w:rsidR="00237331" w:rsidRDefault="00237331" w:rsidP="0023733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全新的视觉设计，与</w:t>
      </w:r>
      <w:r>
        <w:rPr>
          <w:rFonts w:hint="eastAsia"/>
        </w:rPr>
        <w:t>IOS</w:t>
      </w:r>
      <w:r>
        <w:rPr>
          <w:rFonts w:hint="eastAsia"/>
        </w:rPr>
        <w:t>统一。</w:t>
      </w:r>
    </w:p>
    <w:p w14:paraId="7C9253D3" w14:textId="77777777" w:rsidR="00237331" w:rsidRDefault="00237331" w:rsidP="0023733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Hand off </w:t>
      </w:r>
      <w:r>
        <w:rPr>
          <w:rFonts w:hint="eastAsia"/>
        </w:rPr>
        <w:t>：与</w:t>
      </w:r>
      <w:r>
        <w:rPr>
          <w:rFonts w:hint="eastAsia"/>
        </w:rPr>
        <w:t>iPhone</w:t>
      </w:r>
      <w:r>
        <w:rPr>
          <w:rFonts w:hint="eastAsia"/>
        </w:rPr>
        <w:t>无线互联</w:t>
      </w:r>
    </w:p>
    <w:p w14:paraId="14A6B154" w14:textId="77777777" w:rsidR="00237331" w:rsidRDefault="00237331" w:rsidP="0023733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iCloud Drive </w:t>
      </w:r>
      <w:r>
        <w:rPr>
          <w:rFonts w:hint="eastAsia"/>
        </w:rPr>
        <w:t>：</w:t>
      </w:r>
      <w:r>
        <w:rPr>
          <w:rFonts w:hint="eastAsia"/>
        </w:rPr>
        <w:t>Apple</w:t>
      </w:r>
      <w:r>
        <w:rPr>
          <w:rFonts w:hint="eastAsia"/>
        </w:rPr>
        <w:t>设备云数据公用</w:t>
      </w:r>
    </w:p>
    <w:p w14:paraId="59ED97BD" w14:textId="77777777" w:rsidR="002E0E82" w:rsidRDefault="00237331" w:rsidP="00634BCA">
      <w:pPr>
        <w:pStyle w:val="1"/>
      </w:pPr>
      <w:r>
        <w:rPr>
          <w:rFonts w:hint="eastAsia"/>
        </w:rPr>
        <w:t>ios8</w:t>
      </w:r>
    </w:p>
    <w:p w14:paraId="0AE31EA8" w14:textId="77777777" w:rsidR="00237331" w:rsidRPr="008542BF" w:rsidRDefault="00237331" w:rsidP="00237331">
      <w:pPr>
        <w:pStyle w:val="af9"/>
        <w:numPr>
          <w:ilvl w:val="0"/>
          <w:numId w:val="3"/>
        </w:numPr>
        <w:ind w:firstLineChars="0"/>
      </w:pPr>
      <w:r w:rsidRPr="008542BF">
        <w:t>全新的多任务管理、通知中心界面。</w:t>
      </w:r>
    </w:p>
    <w:p w14:paraId="461BC336" w14:textId="77777777" w:rsidR="0046634B" w:rsidRPr="008542BF" w:rsidRDefault="00237331" w:rsidP="00237331">
      <w:pPr>
        <w:pStyle w:val="af9"/>
        <w:ind w:left="717" w:firstLineChars="0" w:firstLine="0"/>
      </w:pPr>
      <w:r w:rsidRPr="008542BF">
        <w:t>多任务界面增加联系人。</w:t>
      </w:r>
    </w:p>
    <w:p w14:paraId="321CC097" w14:textId="77777777" w:rsidR="00237331" w:rsidRPr="008542BF" w:rsidRDefault="00237331" w:rsidP="00237331">
      <w:r w:rsidRPr="008542BF">
        <w:t>B</w:t>
      </w:r>
      <w:r w:rsidRPr="008542BF">
        <w:t>．开放输入法</w:t>
      </w:r>
      <w:r w:rsidRPr="008542BF">
        <w:t>SDK</w:t>
      </w:r>
      <w:r w:rsidRPr="008542BF">
        <w:t>，支持第三方输入法。</w:t>
      </w:r>
    </w:p>
    <w:p w14:paraId="14152FC2" w14:textId="77777777" w:rsidR="00237331" w:rsidRPr="008542BF" w:rsidRDefault="00237331" w:rsidP="00237331">
      <w:r w:rsidRPr="008542BF">
        <w:t>C</w:t>
      </w:r>
      <w:r w:rsidRPr="008542BF">
        <w:t>．</w:t>
      </w:r>
      <w:proofErr w:type="spellStart"/>
      <w:r w:rsidRPr="008542BF">
        <w:t>iMessage</w:t>
      </w:r>
      <w:proofErr w:type="spellEnd"/>
      <w:r w:rsidRPr="008542BF">
        <w:t>增加语音和短视频发送功能。</w:t>
      </w:r>
    </w:p>
    <w:p w14:paraId="0BD5E339" w14:textId="77777777" w:rsidR="00237331" w:rsidRPr="008542BF" w:rsidRDefault="00237331" w:rsidP="00237331">
      <w:r w:rsidRPr="008542BF">
        <w:t>D</w:t>
      </w:r>
      <w:r w:rsidRPr="008542BF">
        <w:t>．</w:t>
      </w:r>
      <w:proofErr w:type="spellStart"/>
      <w:r w:rsidRPr="008542BF">
        <w:t>HealthKit</w:t>
      </w:r>
      <w:proofErr w:type="spellEnd"/>
      <w:r w:rsidRPr="008542BF">
        <w:t xml:space="preserve"> </w:t>
      </w:r>
      <w:r w:rsidRPr="008542BF">
        <w:t>健康管理软件。</w:t>
      </w:r>
    </w:p>
    <w:p w14:paraId="277AA899" w14:textId="77777777" w:rsidR="006D4E90" w:rsidRDefault="006D4E90" w:rsidP="006D4E90">
      <w:pPr>
        <w:pStyle w:val="1"/>
      </w:pPr>
      <w:r>
        <w:rPr>
          <w:rFonts w:hint="eastAsia"/>
        </w:rPr>
        <w:t>swift</w:t>
      </w:r>
    </w:p>
    <w:p w14:paraId="27A2B37A" w14:textId="77777777" w:rsidR="00237331" w:rsidRDefault="002B7706" w:rsidP="006D4E90">
      <w:pPr>
        <w:ind w:left="360"/>
        <w:rPr>
          <w:rFonts w:cs="Arial" w:hint="eastAsia"/>
          <w:color w:val="262626"/>
          <w:lang w:eastAsia="ja-JP"/>
        </w:rPr>
      </w:pPr>
      <w:r w:rsidRPr="008542BF">
        <w:rPr>
          <w:rFonts w:cs="Arial"/>
          <w:color w:val="262626"/>
          <w:lang w:eastAsia="ja-JP"/>
        </w:rPr>
        <w:t xml:space="preserve">Swift </w:t>
      </w:r>
      <w:r w:rsidRPr="008542BF">
        <w:rPr>
          <w:rFonts w:cs="Arial"/>
          <w:color w:val="262626"/>
          <w:lang w:eastAsia="ja-JP"/>
        </w:rPr>
        <w:t>是一种新的编程语言，用于编写</w:t>
      </w:r>
      <w:r w:rsidRPr="008542BF">
        <w:rPr>
          <w:rFonts w:cs="Arial"/>
          <w:color w:val="262626"/>
          <w:lang w:eastAsia="ja-JP"/>
        </w:rPr>
        <w:t xml:space="preserve"> iOS </w:t>
      </w:r>
      <w:r w:rsidRPr="008542BF">
        <w:rPr>
          <w:rFonts w:cs="Arial"/>
          <w:color w:val="262626"/>
          <w:lang w:eastAsia="ja-JP"/>
        </w:rPr>
        <w:t>和</w:t>
      </w:r>
      <w:r w:rsidRPr="008542BF">
        <w:rPr>
          <w:rFonts w:cs="Arial"/>
          <w:color w:val="262626"/>
          <w:lang w:eastAsia="ja-JP"/>
        </w:rPr>
        <w:t xml:space="preserve"> OS X </w:t>
      </w:r>
      <w:r w:rsidRPr="008542BF">
        <w:rPr>
          <w:rFonts w:cs="Arial"/>
          <w:color w:val="262626"/>
          <w:lang w:eastAsia="ja-JP"/>
        </w:rPr>
        <w:t>应用。</w:t>
      </w:r>
      <w:r w:rsidRPr="008542BF">
        <w:rPr>
          <w:rFonts w:cs="Arial"/>
          <w:color w:val="262626"/>
          <w:lang w:eastAsia="ja-JP"/>
        </w:rPr>
        <w:t xml:space="preserve">Swift </w:t>
      </w:r>
      <w:r w:rsidRPr="008542BF">
        <w:rPr>
          <w:rFonts w:cs="Arial"/>
          <w:color w:val="262626"/>
          <w:lang w:eastAsia="ja-JP"/>
        </w:rPr>
        <w:t>结合了</w:t>
      </w:r>
      <w:r w:rsidRPr="008542BF">
        <w:rPr>
          <w:rFonts w:cs="Arial"/>
          <w:color w:val="262626"/>
          <w:lang w:eastAsia="ja-JP"/>
        </w:rPr>
        <w:t xml:space="preserve"> C </w:t>
      </w:r>
      <w:r w:rsidRPr="008542BF">
        <w:rPr>
          <w:rFonts w:cs="Arial"/>
          <w:color w:val="262626"/>
          <w:lang w:eastAsia="ja-JP"/>
        </w:rPr>
        <w:t>和</w:t>
      </w:r>
      <w:r w:rsidRPr="008542BF">
        <w:rPr>
          <w:rFonts w:cs="Arial"/>
          <w:color w:val="262626"/>
          <w:lang w:eastAsia="ja-JP"/>
        </w:rPr>
        <w:t xml:space="preserve"> Objective-C </w:t>
      </w:r>
      <w:r w:rsidRPr="008542BF">
        <w:rPr>
          <w:rFonts w:cs="Arial"/>
          <w:color w:val="262626"/>
          <w:lang w:eastAsia="ja-JP"/>
        </w:rPr>
        <w:t>的优点并且不受</w:t>
      </w:r>
      <w:r w:rsidRPr="008542BF">
        <w:rPr>
          <w:rFonts w:cs="Arial"/>
          <w:color w:val="262626"/>
          <w:lang w:eastAsia="ja-JP"/>
        </w:rPr>
        <w:t>C</w:t>
      </w:r>
      <w:r w:rsidRPr="008542BF">
        <w:rPr>
          <w:rFonts w:cs="Arial"/>
          <w:color w:val="262626"/>
          <w:lang w:eastAsia="ja-JP"/>
        </w:rPr>
        <w:t>兼容性的限制。</w:t>
      </w:r>
      <w:r w:rsidRPr="008542BF">
        <w:rPr>
          <w:rFonts w:cs="Arial"/>
          <w:color w:val="262626"/>
          <w:lang w:eastAsia="ja-JP"/>
        </w:rPr>
        <w:t xml:space="preserve">Swift </w:t>
      </w:r>
      <w:r w:rsidRPr="008542BF">
        <w:rPr>
          <w:rFonts w:cs="Arial"/>
          <w:color w:val="262626"/>
          <w:lang w:eastAsia="ja-JP"/>
        </w:rPr>
        <w:t>采用安全的编程模式并添加了很多新特性，这将使编程更简单，更灵活，也更有趣。</w:t>
      </w:r>
      <w:r w:rsidRPr="008542BF">
        <w:rPr>
          <w:rFonts w:cs="Arial"/>
          <w:color w:val="262626"/>
          <w:lang w:eastAsia="ja-JP"/>
        </w:rPr>
        <w:t xml:space="preserve">Swift </w:t>
      </w:r>
      <w:r w:rsidRPr="008542BF">
        <w:rPr>
          <w:rFonts w:cs="Arial"/>
          <w:color w:val="262626"/>
          <w:lang w:eastAsia="ja-JP"/>
        </w:rPr>
        <w:t>是基于成熟而且倍受喜爱得</w:t>
      </w:r>
      <w:r w:rsidRPr="008542BF">
        <w:rPr>
          <w:rFonts w:cs="Arial"/>
          <w:color w:val="262626"/>
          <w:lang w:eastAsia="ja-JP"/>
        </w:rPr>
        <w:t xml:space="preserve"> Cocoa </w:t>
      </w:r>
      <w:r w:rsidRPr="008542BF">
        <w:rPr>
          <w:rFonts w:cs="Arial"/>
          <w:color w:val="262626"/>
          <w:lang w:eastAsia="ja-JP"/>
        </w:rPr>
        <w:t>和</w:t>
      </w:r>
      <w:r w:rsidRPr="008542BF">
        <w:rPr>
          <w:rFonts w:cs="Arial"/>
          <w:color w:val="262626"/>
          <w:lang w:eastAsia="ja-JP"/>
        </w:rPr>
        <w:t xml:space="preserve"> Cocoa Touch </w:t>
      </w:r>
      <w:r w:rsidRPr="008542BF">
        <w:rPr>
          <w:rFonts w:cs="Arial"/>
          <w:color w:val="262626"/>
          <w:lang w:eastAsia="ja-JP"/>
        </w:rPr>
        <w:t>框架，他的降临将重新定义软件开发。</w:t>
      </w:r>
    </w:p>
    <w:p w14:paraId="27CC0426" w14:textId="77777777" w:rsidR="008542BF" w:rsidRDefault="008542BF" w:rsidP="006D4E90">
      <w:pPr>
        <w:ind w:left="360"/>
        <w:rPr>
          <w:rFonts w:cs="Arial" w:hint="eastAsia"/>
          <w:color w:val="262626"/>
          <w:lang w:eastAsia="ja-JP"/>
        </w:rPr>
      </w:pPr>
    </w:p>
    <w:p w14:paraId="58C7DB74" w14:textId="77777777" w:rsidR="008542BF" w:rsidRDefault="008542BF" w:rsidP="006D4E90">
      <w:pPr>
        <w:ind w:left="360"/>
        <w:rPr>
          <w:rFonts w:cs="Arial" w:hint="eastAsia"/>
          <w:color w:val="262626"/>
          <w:lang w:eastAsia="ja-JP"/>
        </w:rPr>
      </w:pPr>
    </w:p>
    <w:p w14:paraId="063ACD15" w14:textId="77777777" w:rsidR="008542BF" w:rsidRDefault="008542BF" w:rsidP="006D4E90">
      <w:pPr>
        <w:ind w:left="360"/>
        <w:rPr>
          <w:rFonts w:cs="Arial" w:hint="eastAsia"/>
          <w:color w:val="262626"/>
          <w:lang w:eastAsia="ja-JP"/>
        </w:rPr>
      </w:pPr>
    </w:p>
    <w:p w14:paraId="18DA4D3D" w14:textId="77777777" w:rsidR="008542BF" w:rsidRDefault="008542BF" w:rsidP="006D4E90">
      <w:pPr>
        <w:ind w:left="360"/>
        <w:rPr>
          <w:rFonts w:cs="Arial" w:hint="eastAsia"/>
          <w:color w:val="262626"/>
          <w:lang w:eastAsia="ja-JP"/>
        </w:rPr>
      </w:pPr>
    </w:p>
    <w:p w14:paraId="09D1CFE4" w14:textId="77777777" w:rsidR="008542BF" w:rsidRDefault="008542BF" w:rsidP="006D4E90">
      <w:pPr>
        <w:ind w:left="360"/>
        <w:rPr>
          <w:rFonts w:cs="Arial" w:hint="eastAsia"/>
          <w:color w:val="262626"/>
          <w:lang w:eastAsia="ja-JP"/>
        </w:rPr>
      </w:pPr>
    </w:p>
    <w:p w14:paraId="5121102E" w14:textId="77777777" w:rsidR="008542BF" w:rsidRDefault="008542BF" w:rsidP="008542BF">
      <w:pPr>
        <w:pStyle w:val="a8"/>
        <w:rPr>
          <w:rFonts w:hint="eastAsia"/>
        </w:rPr>
      </w:pPr>
      <w:r>
        <w:lastRenderedPageBreak/>
        <w:t>wwdc</w:t>
      </w:r>
    </w:p>
    <w:p w14:paraId="7C7690F2" w14:textId="77777777" w:rsidR="008542BF" w:rsidRDefault="008542BF" w:rsidP="008542BF">
      <w:pPr>
        <w:pStyle w:val="a8"/>
        <w:rPr>
          <w:rFonts w:hint="eastAsia"/>
        </w:rPr>
      </w:pPr>
      <w:r>
        <w:rPr>
          <w:rFonts w:hint="eastAsia"/>
        </w:rPr>
        <w:t>2015</w:t>
      </w:r>
    </w:p>
    <w:p w14:paraId="6BA384C1" w14:textId="77777777" w:rsidR="008542BF" w:rsidRDefault="008542BF" w:rsidP="008542BF">
      <w:pPr>
        <w:pStyle w:val="1"/>
        <w:numPr>
          <w:ilvl w:val="0"/>
          <w:numId w:val="0"/>
        </w:numPr>
        <w:ind w:left="360" w:hanging="360"/>
      </w:pPr>
      <w:r>
        <w:t>1. OS X 10.11</w:t>
      </w:r>
      <w:r>
        <w:t xml:space="preserve"> </w:t>
      </w:r>
      <w:r>
        <w:rPr>
          <w:rFonts w:hint="eastAsia"/>
        </w:rPr>
        <w:t>El capitan</w:t>
      </w:r>
    </w:p>
    <w:p w14:paraId="7B28CF3B" w14:textId="77777777" w:rsidR="008542BF" w:rsidRDefault="002329F3" w:rsidP="008542BF">
      <w:pPr>
        <w:pStyle w:val="3"/>
        <w:numPr>
          <w:ilvl w:val="0"/>
          <w:numId w:val="0"/>
        </w:numPr>
        <w:ind w:firstLine="360"/>
        <w:rPr>
          <w:rFonts w:hint="eastAsia"/>
        </w:rPr>
      </w:pPr>
      <w:r>
        <w:t>A.</w:t>
      </w:r>
      <w:r w:rsidR="00613941">
        <w:t xml:space="preserve">  </w:t>
      </w:r>
      <w:r>
        <w:rPr>
          <w:rFonts w:hint="eastAsia"/>
        </w:rPr>
        <w:t>系统级别应用通过</w:t>
      </w:r>
      <w:r>
        <w:rPr>
          <w:rFonts w:hint="eastAsia"/>
        </w:rPr>
        <w:t xml:space="preserve">iCloud drive </w:t>
      </w:r>
      <w:r>
        <w:rPr>
          <w:rFonts w:hint="eastAsia"/>
        </w:rPr>
        <w:t>同步。</w:t>
      </w:r>
    </w:p>
    <w:p w14:paraId="67A2F2A8" w14:textId="77777777" w:rsidR="002329F3" w:rsidRDefault="002329F3" w:rsidP="008542BF">
      <w:pPr>
        <w:pStyle w:val="3"/>
        <w:numPr>
          <w:ilvl w:val="0"/>
          <w:numId w:val="0"/>
        </w:numPr>
        <w:ind w:firstLine="360"/>
        <w:rPr>
          <w:rFonts w:hint="eastAsia"/>
        </w:rPr>
      </w:pPr>
      <w:r>
        <w:rPr>
          <w:rFonts w:hint="eastAsia"/>
        </w:rPr>
        <w:t>B.</w:t>
      </w:r>
      <w:r w:rsidR="00613941">
        <w:t xml:space="preserve">  </w:t>
      </w:r>
      <w:r>
        <w:rPr>
          <w:rFonts w:hint="eastAsia"/>
        </w:rPr>
        <w:t>安全性能提升。</w:t>
      </w:r>
    </w:p>
    <w:p w14:paraId="71440A58" w14:textId="77777777" w:rsidR="002329F3" w:rsidRDefault="002329F3" w:rsidP="008542BF">
      <w:pPr>
        <w:pStyle w:val="3"/>
        <w:numPr>
          <w:ilvl w:val="0"/>
          <w:numId w:val="0"/>
        </w:numPr>
        <w:ind w:firstLine="360"/>
        <w:rPr>
          <w:rFonts w:hint="eastAsia"/>
        </w:rPr>
      </w:pPr>
      <w:r>
        <w:t>C</w:t>
      </w:r>
      <w:r>
        <w:rPr>
          <w:rFonts w:hint="eastAsia"/>
        </w:rPr>
        <w:t>.</w:t>
      </w:r>
      <w:r w:rsidR="00613941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预装</w:t>
      </w:r>
      <w:r>
        <w:rPr>
          <w:rFonts w:hint="eastAsia"/>
        </w:rPr>
        <w:t>swift</w:t>
      </w:r>
      <w:r>
        <w:rPr>
          <w:rFonts w:hint="eastAsia"/>
        </w:rPr>
        <w:t>代码库</w:t>
      </w:r>
    </w:p>
    <w:p w14:paraId="5A4DC0B6" w14:textId="77777777" w:rsidR="002329F3" w:rsidRDefault="002329F3" w:rsidP="008542BF">
      <w:pPr>
        <w:pStyle w:val="3"/>
        <w:numPr>
          <w:ilvl w:val="0"/>
          <w:numId w:val="0"/>
        </w:numPr>
        <w:ind w:firstLine="360"/>
        <w:rPr>
          <w:rFonts w:hint="eastAsia"/>
        </w:rPr>
      </w:pPr>
      <w:r>
        <w:t>D</w:t>
      </w:r>
      <w:r>
        <w:rPr>
          <w:rFonts w:hint="eastAsia"/>
        </w:rPr>
        <w:t>.</w:t>
      </w:r>
      <w:r w:rsidR="00613941">
        <w:t xml:space="preserve">  </w:t>
      </w:r>
      <w:r>
        <w:rPr>
          <w:rFonts w:hint="eastAsia"/>
        </w:rPr>
        <w:t>使用和</w:t>
      </w:r>
      <w:r>
        <w:rPr>
          <w:rFonts w:hint="eastAsia"/>
        </w:rPr>
        <w:t>Apple watch</w:t>
      </w:r>
      <w:r>
        <w:rPr>
          <w:rFonts w:hint="eastAsia"/>
        </w:rPr>
        <w:t>相同的系统给字体</w:t>
      </w:r>
    </w:p>
    <w:p w14:paraId="73E6F1F0" w14:textId="77777777" w:rsidR="002329F3" w:rsidRDefault="002329F3" w:rsidP="008542BF">
      <w:pPr>
        <w:pStyle w:val="3"/>
        <w:numPr>
          <w:ilvl w:val="0"/>
          <w:numId w:val="0"/>
        </w:numPr>
        <w:ind w:firstLine="360"/>
        <w:rPr>
          <w:rFonts w:hint="eastAsia"/>
        </w:rPr>
      </w:pPr>
      <w:r>
        <w:t>E</w:t>
      </w:r>
      <w:r>
        <w:rPr>
          <w:rFonts w:hint="eastAsia"/>
        </w:rPr>
        <w:t xml:space="preserve"> </w:t>
      </w:r>
      <w:r w:rsidR="00613941">
        <w:t xml:space="preserve">  </w:t>
      </w:r>
      <w:r>
        <w:rPr>
          <w:rFonts w:hint="eastAsia"/>
        </w:rPr>
        <w:t>整合</w:t>
      </w:r>
      <w:r>
        <w:rPr>
          <w:rFonts w:hint="eastAsia"/>
        </w:rPr>
        <w:t>beats music</w:t>
      </w:r>
    </w:p>
    <w:p w14:paraId="7DDC6CA2" w14:textId="77777777" w:rsidR="008542BF" w:rsidRDefault="008542BF" w:rsidP="008542BF">
      <w:pPr>
        <w:pStyle w:val="1"/>
        <w:numPr>
          <w:ilvl w:val="0"/>
          <w:numId w:val="0"/>
        </w:numPr>
        <w:ind w:left="360" w:hanging="360"/>
      </w:pPr>
      <w:r>
        <w:t>2.</w:t>
      </w:r>
      <w:r>
        <w:rPr>
          <w:rFonts w:hint="eastAsia"/>
        </w:rPr>
        <w:t>ios</w:t>
      </w:r>
      <w:r w:rsidR="002329F3">
        <w:rPr>
          <w:rFonts w:hint="eastAsia"/>
        </w:rPr>
        <w:t>9</w:t>
      </w:r>
    </w:p>
    <w:p w14:paraId="0C408B26" w14:textId="77777777" w:rsidR="008542BF" w:rsidRDefault="002329F3" w:rsidP="006D4E90">
      <w:pPr>
        <w:ind w:left="360"/>
      </w:pPr>
      <w:proofErr w:type="gramStart"/>
      <w:r>
        <w:rPr>
          <w:rFonts w:hint="eastAsia"/>
        </w:rPr>
        <w:t>.</w:t>
      </w:r>
      <w:r w:rsidR="00613941">
        <w:rPr>
          <w:rFonts w:hint="eastAsia"/>
        </w:rPr>
        <w:t>A</w:t>
      </w:r>
      <w:r w:rsidR="001C52AA">
        <w:rPr>
          <w:rFonts w:hint="eastAsia"/>
        </w:rPr>
        <w:t>pple</w:t>
      </w:r>
      <w:proofErr w:type="gramEnd"/>
      <w:r w:rsidR="001C52AA">
        <w:rPr>
          <w:rFonts w:hint="eastAsia"/>
        </w:rPr>
        <w:t xml:space="preserve"> pay</w:t>
      </w:r>
    </w:p>
    <w:p w14:paraId="2326F3DE" w14:textId="77777777" w:rsidR="002329F3" w:rsidRDefault="00613941" w:rsidP="006D4E90">
      <w:pPr>
        <w:ind w:left="360"/>
        <w:rPr>
          <w:rFonts w:hint="eastAsia"/>
        </w:rPr>
      </w:pPr>
      <w:proofErr w:type="spellStart"/>
      <w:r>
        <w:t>ipad</w:t>
      </w:r>
      <w:proofErr w:type="spellEnd"/>
      <w:r>
        <w:rPr>
          <w:rFonts w:hint="eastAsia"/>
        </w:rPr>
        <w:t>输入法增加支持双指手势选择文段</w:t>
      </w:r>
    </w:p>
    <w:p w14:paraId="286654EE" w14:textId="77777777" w:rsidR="00613941" w:rsidRDefault="00613941" w:rsidP="006D4E90">
      <w:pPr>
        <w:ind w:left="360"/>
        <w:rPr>
          <w:rFonts w:hint="eastAsia"/>
        </w:rPr>
      </w:pP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开始支持分屏多任务</w:t>
      </w:r>
    </w:p>
    <w:p w14:paraId="78D4FAA9" w14:textId="77777777" w:rsidR="00613941" w:rsidRDefault="00613941" w:rsidP="006D4E90">
      <w:pPr>
        <w:ind w:left="360"/>
        <w:rPr>
          <w:rFonts w:hint="eastAsia"/>
        </w:rPr>
      </w:pPr>
      <w:r>
        <w:rPr>
          <w:rFonts w:hint="eastAsia"/>
        </w:rPr>
        <w:t>低电量模式。</w:t>
      </w:r>
    </w:p>
    <w:p w14:paraId="1DA11B2F" w14:textId="77777777" w:rsidR="00613941" w:rsidRDefault="00613941" w:rsidP="00613941">
      <w:pPr>
        <w:pStyle w:val="1"/>
        <w:numPr>
          <w:ilvl w:val="0"/>
          <w:numId w:val="5"/>
        </w:numPr>
      </w:pPr>
      <w:r>
        <w:rPr>
          <w:rFonts w:hint="eastAsia"/>
        </w:rPr>
        <w:t xml:space="preserve">WATCH Os </w:t>
      </w:r>
    </w:p>
    <w:p w14:paraId="489CA23B" w14:textId="77777777" w:rsidR="00613941" w:rsidRDefault="00613941" w:rsidP="00613941">
      <w:pPr>
        <w:rPr>
          <w:rFonts w:hint="eastAsia"/>
        </w:rPr>
      </w:pPr>
      <w:r>
        <w:rPr>
          <w:rFonts w:hint="eastAsia"/>
        </w:rPr>
        <w:t>多种表面：</w:t>
      </w:r>
    </w:p>
    <w:p w14:paraId="3C088833" w14:textId="77777777" w:rsidR="00613941" w:rsidRDefault="00613941" w:rsidP="00613941">
      <w:pPr>
        <w:rPr>
          <w:rFonts w:hint="eastAsia"/>
        </w:rPr>
      </w:pPr>
      <w:r>
        <w:rPr>
          <w:rFonts w:hint="eastAsia"/>
        </w:rPr>
        <w:t>手表样式支持自定义图片；全球多个城市的延时摄影动态背景；支持自定义信息模块显示</w:t>
      </w:r>
    </w:p>
    <w:p w14:paraId="2E5DF368" w14:textId="77777777" w:rsidR="00613941" w:rsidRDefault="00613941" w:rsidP="00613941">
      <w:pPr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 w:hint="eastAsia"/>
          <w:color w:val="434343"/>
          <w:lang w:eastAsia="ja-JP"/>
        </w:rPr>
      </w:pPr>
      <w:r>
        <w:rPr>
          <w:rFonts w:ascii="Verdana" w:hAnsi="Verdana" w:cs="Verdana" w:hint="eastAsia"/>
          <w:color w:val="434343"/>
          <w:lang w:eastAsia="ja-JP"/>
        </w:rPr>
        <w:t xml:space="preserve">    </w:t>
      </w:r>
      <w:r w:rsidRPr="00613941">
        <w:rPr>
          <w:rFonts w:ascii="Verdana" w:hAnsi="Verdana" w:cs="Verdana"/>
          <w:color w:val="434343"/>
          <w:lang w:eastAsia="ja-JP"/>
        </w:rPr>
        <w:t>操作改进：</w:t>
      </w:r>
    </w:p>
    <w:p w14:paraId="654F9F51" w14:textId="77777777" w:rsidR="00613941" w:rsidRPr="00613941" w:rsidRDefault="00613941" w:rsidP="00613941">
      <w:pPr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Verdana"/>
          <w:color w:val="434343"/>
          <w:lang w:eastAsia="ja-JP"/>
        </w:rPr>
      </w:pPr>
      <w:r>
        <w:rPr>
          <w:rFonts w:ascii="Verdana" w:hAnsi="Verdana" w:cs="Verdana" w:hint="eastAsia"/>
          <w:color w:val="434343"/>
          <w:lang w:eastAsia="ja-JP"/>
        </w:rPr>
        <w:t xml:space="preserve">    </w:t>
      </w:r>
      <w:bookmarkStart w:id="0" w:name="_GoBack"/>
      <w:bookmarkEnd w:id="0"/>
      <w:r w:rsidRPr="00613941">
        <w:rPr>
          <w:rFonts w:ascii="Verdana" w:hAnsi="Verdana" w:cs="Verdana"/>
          <w:color w:val="434343"/>
          <w:lang w:eastAsia="ja-JP"/>
        </w:rPr>
        <w:t>通过表冠可以快速浏览接下来的日历事项，也可以预览接下来时间里的手表状态等等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夜间手表侧卧充电时可以显示夜钟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通过手表即可加好友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可以画彩色简笔画了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可以回复邮件了</w:t>
      </w:r>
      <w:r w:rsidRPr="00613941">
        <w:rPr>
          <w:rFonts w:ascii="Verdana" w:hAnsi="Verdana" w:cs="Verdana"/>
          <w:color w:val="434343"/>
          <w:lang w:eastAsia="ja-JP"/>
        </w:rPr>
        <w:t>;Siri</w:t>
      </w:r>
      <w:r w:rsidRPr="00613941">
        <w:rPr>
          <w:rFonts w:ascii="Verdana" w:hAnsi="Verdana" w:cs="Verdana"/>
          <w:color w:val="434343"/>
          <w:lang w:eastAsia="ja-JP"/>
        </w:rPr>
        <w:t>可以直接操作提醒，调用现实第三方程序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健康运动获得的奖章可在手表上</w:t>
      </w:r>
      <w:r w:rsidRPr="00613941">
        <w:rPr>
          <w:rFonts w:ascii="Verdana" w:hAnsi="Verdana" w:cs="Verdana"/>
          <w:color w:val="434343"/>
          <w:lang w:eastAsia="ja-JP"/>
        </w:rPr>
        <w:t>3D</w:t>
      </w:r>
      <w:r w:rsidRPr="00613941">
        <w:rPr>
          <w:rFonts w:ascii="Verdana" w:hAnsi="Verdana" w:cs="Verdana"/>
          <w:color w:val="434343"/>
          <w:lang w:eastAsia="ja-JP"/>
        </w:rPr>
        <w:t>显示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支持</w:t>
      </w:r>
      <w:r w:rsidRPr="00613941">
        <w:rPr>
          <w:rFonts w:ascii="Verdana" w:hAnsi="Verdana" w:cs="Verdana"/>
          <w:color w:val="434343"/>
          <w:lang w:eastAsia="ja-JP"/>
        </w:rPr>
        <w:t>Wallet;</w:t>
      </w:r>
      <w:r w:rsidRPr="00613941">
        <w:rPr>
          <w:rFonts w:ascii="Verdana" w:hAnsi="Verdana" w:cs="Verdana"/>
          <w:color w:val="434343"/>
          <w:lang w:eastAsia="ja-JP"/>
        </w:rPr>
        <w:t>支持地图导航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支持音视频播放</w:t>
      </w:r>
      <w:r w:rsidRPr="00613941">
        <w:rPr>
          <w:rFonts w:ascii="Verdana" w:hAnsi="Verdana" w:cs="Verdana"/>
          <w:color w:val="434343"/>
          <w:lang w:eastAsia="ja-JP"/>
        </w:rPr>
        <w:t>;</w:t>
      </w:r>
      <w:r w:rsidRPr="00613941">
        <w:rPr>
          <w:rFonts w:ascii="Verdana" w:hAnsi="Verdana" w:cs="Verdana"/>
          <w:color w:val="434343"/>
          <w:lang w:eastAsia="ja-JP"/>
        </w:rPr>
        <w:t>手表提供</w:t>
      </w:r>
      <w:proofErr w:type="spellStart"/>
      <w:r w:rsidRPr="00613941">
        <w:rPr>
          <w:rFonts w:ascii="Verdana" w:hAnsi="Verdana" w:cs="Verdana"/>
          <w:color w:val="434343"/>
          <w:lang w:eastAsia="ja-JP"/>
        </w:rPr>
        <w:t>HomeKit</w:t>
      </w:r>
      <w:proofErr w:type="spellEnd"/>
      <w:r w:rsidRPr="00613941">
        <w:rPr>
          <w:rFonts w:ascii="Verdana" w:hAnsi="Verdana" w:cs="Verdana"/>
          <w:color w:val="434343"/>
          <w:lang w:eastAsia="ja-JP"/>
        </w:rPr>
        <w:t>原生支持。</w:t>
      </w:r>
    </w:p>
    <w:p w14:paraId="3A9FCBA8" w14:textId="77777777" w:rsidR="00613941" w:rsidRPr="00613941" w:rsidRDefault="00613941" w:rsidP="00613941">
      <w:pPr>
        <w:rPr>
          <w:rFonts w:hint="eastAsia"/>
        </w:rPr>
      </w:pPr>
    </w:p>
    <w:sectPr w:rsidR="00613941" w:rsidRPr="00613941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359D0" w14:textId="77777777" w:rsidR="000C115E" w:rsidRDefault="000C115E">
      <w:pPr>
        <w:spacing w:after="0" w:line="240" w:lineRule="auto"/>
      </w:pPr>
      <w:r>
        <w:separator/>
      </w:r>
    </w:p>
    <w:p w14:paraId="20E93C36" w14:textId="77777777" w:rsidR="000C115E" w:rsidRDefault="000C115E"/>
  </w:endnote>
  <w:endnote w:type="continuationSeparator" w:id="0">
    <w:p w14:paraId="553D591B" w14:textId="77777777" w:rsidR="000C115E" w:rsidRDefault="000C115E">
      <w:pPr>
        <w:spacing w:after="0" w:line="240" w:lineRule="auto"/>
      </w:pPr>
      <w:r>
        <w:continuationSeparator/>
      </w:r>
    </w:p>
    <w:p w14:paraId="2D903255" w14:textId="77777777" w:rsidR="000C115E" w:rsidRDefault="000C1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1843A" w14:textId="77777777" w:rsidR="002E0E82" w:rsidRDefault="0046634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6139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C5310" w14:textId="77777777" w:rsidR="000C115E" w:rsidRDefault="000C115E">
      <w:pPr>
        <w:spacing w:after="0" w:line="240" w:lineRule="auto"/>
      </w:pPr>
      <w:r>
        <w:separator/>
      </w:r>
    </w:p>
    <w:p w14:paraId="01DB8740" w14:textId="77777777" w:rsidR="000C115E" w:rsidRDefault="000C115E"/>
  </w:footnote>
  <w:footnote w:type="continuationSeparator" w:id="0">
    <w:p w14:paraId="01205F71" w14:textId="77777777" w:rsidR="000C115E" w:rsidRDefault="000C115E">
      <w:pPr>
        <w:spacing w:after="0" w:line="240" w:lineRule="auto"/>
      </w:pPr>
      <w:r>
        <w:continuationSeparator/>
      </w:r>
    </w:p>
    <w:p w14:paraId="51FA1411" w14:textId="77777777" w:rsidR="000C115E" w:rsidRDefault="000C11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711E1"/>
    <w:multiLevelType w:val="hybridMultilevel"/>
    <w:tmpl w:val="090C6E32"/>
    <w:lvl w:ilvl="0" w:tplc="E702EC0C">
      <w:start w:val="1"/>
      <w:numFmt w:val="upperLetter"/>
      <w:lvlText w:val="%1．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>
    <w:nsid w:val="3B991DD9"/>
    <w:multiLevelType w:val="hybridMultilevel"/>
    <w:tmpl w:val="23B09832"/>
    <w:lvl w:ilvl="0" w:tplc="040A4B82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73BF2D58"/>
    <w:multiLevelType w:val="hybridMultilevel"/>
    <w:tmpl w:val="702263FC"/>
    <w:lvl w:ilvl="0" w:tplc="7ED08B8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31"/>
    <w:rsid w:val="000C115E"/>
    <w:rsid w:val="001C52AA"/>
    <w:rsid w:val="002329F3"/>
    <w:rsid w:val="00237331"/>
    <w:rsid w:val="002B7706"/>
    <w:rsid w:val="002E0E82"/>
    <w:rsid w:val="0046634B"/>
    <w:rsid w:val="00613941"/>
    <w:rsid w:val="00634BCA"/>
    <w:rsid w:val="006D4E90"/>
    <w:rsid w:val="00731239"/>
    <w:rsid w:val="0085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2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BCA"/>
    <w:rPr>
      <w:lang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sid w:val="00634BCA"/>
    <w:rPr>
      <w:color w:val="808080"/>
    </w:rPr>
  </w:style>
  <w:style w:type="paragraph" w:styleId="af9">
    <w:name w:val="List Paragraph"/>
    <w:basedOn w:val="a"/>
    <w:uiPriority w:val="34"/>
    <w:unhideWhenUsed/>
    <w:qFormat/>
    <w:rsid w:val="00237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2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2016-05-17T05:05:00Z</dcterms:created>
  <dcterms:modified xsi:type="dcterms:W3CDTF">2016-05-17T06:35:00Z</dcterms:modified>
</cp:coreProperties>
</file>